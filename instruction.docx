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A8" w:rsidRDefault="00965FA2" w:rsidP="00B852A8">
      <w:pPr>
        <w:rPr>
          <w:b/>
        </w:rPr>
      </w:pPr>
      <w:r>
        <w:rPr>
          <w:b/>
        </w:rPr>
        <w:t>Upload</w:t>
      </w:r>
      <w:r w:rsidR="00B852A8">
        <w:rPr>
          <w:b/>
        </w:rPr>
        <w:t xml:space="preserve"> Data</w:t>
      </w:r>
    </w:p>
    <w:p w:rsidR="00BC68A2" w:rsidRDefault="00BC68A2"/>
    <w:p w:rsidR="004624F4" w:rsidRDefault="00DF6829">
      <w:pPr>
        <w:rPr>
          <w:b/>
        </w:rPr>
      </w:pPr>
      <w:r>
        <w:rPr>
          <w:b/>
        </w:rPr>
        <w:t>Program Flow</w:t>
      </w:r>
    </w:p>
    <w:p w:rsidR="00720B67" w:rsidRDefault="00720B67" w:rsidP="00720B67"/>
    <w:p w:rsidR="00B852A8" w:rsidRDefault="00B852A8" w:rsidP="00160F3D">
      <w:pPr>
        <w:pStyle w:val="ListParagraph"/>
        <w:numPr>
          <w:ilvl w:val="0"/>
          <w:numId w:val="14"/>
        </w:numPr>
      </w:pPr>
      <w:r>
        <w:t>Data to be input by users are:</w:t>
      </w:r>
    </w:p>
    <w:p w:rsidR="00B852A8" w:rsidRDefault="00B852A8" w:rsidP="00B852A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1"/>
        <w:gridCol w:w="2205"/>
        <w:gridCol w:w="3729"/>
      </w:tblGrid>
      <w:tr w:rsidR="009141A6" w:rsidTr="009141A6">
        <w:tc>
          <w:tcPr>
            <w:tcW w:w="2161" w:type="dxa"/>
          </w:tcPr>
          <w:p w:rsidR="009141A6" w:rsidRDefault="009141A6" w:rsidP="00B852A8">
            <w:r>
              <w:t>Data</w:t>
            </w:r>
          </w:p>
        </w:tc>
        <w:tc>
          <w:tcPr>
            <w:tcW w:w="2205" w:type="dxa"/>
          </w:tcPr>
          <w:p w:rsidR="009141A6" w:rsidRDefault="009141A6" w:rsidP="00B852A8">
            <w:r>
              <w:t>Control</w:t>
            </w:r>
          </w:p>
        </w:tc>
        <w:tc>
          <w:tcPr>
            <w:tcW w:w="3729" w:type="dxa"/>
          </w:tcPr>
          <w:p w:rsidR="009141A6" w:rsidRDefault="009141A6" w:rsidP="00B852A8">
            <w:r>
              <w:t>Remarks</w:t>
            </w:r>
          </w:p>
        </w:tc>
      </w:tr>
      <w:tr w:rsidR="009141A6" w:rsidTr="009141A6">
        <w:tc>
          <w:tcPr>
            <w:tcW w:w="2161" w:type="dxa"/>
          </w:tcPr>
          <w:p w:rsidR="009141A6" w:rsidRDefault="009141A6" w:rsidP="00B852A8">
            <w:r>
              <w:t>School</w:t>
            </w:r>
          </w:p>
        </w:tc>
        <w:tc>
          <w:tcPr>
            <w:tcW w:w="2205" w:type="dxa"/>
          </w:tcPr>
          <w:p w:rsidR="009141A6" w:rsidRDefault="009141A6" w:rsidP="00B852A8">
            <w:r>
              <w:t>Dropdownlist</w:t>
            </w:r>
          </w:p>
        </w:tc>
        <w:tc>
          <w:tcPr>
            <w:tcW w:w="3729" w:type="dxa"/>
          </w:tcPr>
          <w:p w:rsidR="009141A6" w:rsidRDefault="009141A6" w:rsidP="00B852A8">
            <w:r>
              <w:t>Populate content from data from Parameter table:</w:t>
            </w:r>
          </w:p>
          <w:p w:rsidR="009141A6" w:rsidRDefault="00DF6829" w:rsidP="00B852A8">
            <w:pP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SG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SG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S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SG"/>
              </w:rPr>
              <w:t xml:space="preserve"> parameter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S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SG"/>
              </w:rPr>
              <w:t xml:space="preserve"> paracode1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S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SG"/>
              </w:rPr>
              <w:t>'SCHOOLDEPT'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SG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SG"/>
              </w:rPr>
              <w:t xml:space="preserve"> paracode3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S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SG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SG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SG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SG"/>
              </w:rPr>
              <w:t xml:space="preserve"> Desc1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 xml:space="preserve"> </w:t>
            </w:r>
          </w:p>
          <w:p w:rsidR="00DF6829" w:rsidRDefault="00DF6829" w:rsidP="00B852A8"/>
          <w:p w:rsidR="00DF6829" w:rsidRDefault="00DF6829" w:rsidP="00B852A8">
            <w:r>
              <w:t>Datavaluefield is “Paracode2”, Datatextfield is “Desc1”</w:t>
            </w:r>
          </w:p>
        </w:tc>
      </w:tr>
      <w:tr w:rsidR="00DF6829" w:rsidTr="009141A6">
        <w:tc>
          <w:tcPr>
            <w:tcW w:w="2161" w:type="dxa"/>
          </w:tcPr>
          <w:p w:rsidR="00DF6829" w:rsidRDefault="00DF6829" w:rsidP="00B852A8">
            <w:r>
              <w:t>Upload File</w:t>
            </w:r>
          </w:p>
        </w:tc>
        <w:tc>
          <w:tcPr>
            <w:tcW w:w="2205" w:type="dxa"/>
          </w:tcPr>
          <w:p w:rsidR="00DF6829" w:rsidRDefault="00DF6829" w:rsidP="00B852A8">
            <w:r>
              <w:t>FileUpload</w:t>
            </w:r>
          </w:p>
        </w:tc>
        <w:tc>
          <w:tcPr>
            <w:tcW w:w="3729" w:type="dxa"/>
          </w:tcPr>
          <w:p w:rsidR="00DF6829" w:rsidRDefault="00DF6829" w:rsidP="00B852A8"/>
        </w:tc>
      </w:tr>
      <w:tr w:rsidR="00DF6829" w:rsidTr="009141A6">
        <w:tc>
          <w:tcPr>
            <w:tcW w:w="2161" w:type="dxa"/>
          </w:tcPr>
          <w:p w:rsidR="00DF6829" w:rsidRDefault="00DF6829" w:rsidP="00B852A8">
            <w:r>
              <w:t>Total Number of request from Companies</w:t>
            </w:r>
          </w:p>
        </w:tc>
        <w:tc>
          <w:tcPr>
            <w:tcW w:w="2205" w:type="dxa"/>
          </w:tcPr>
          <w:p w:rsidR="00DF6829" w:rsidRDefault="00DF6829" w:rsidP="00B852A8">
            <w:r>
              <w:t>Textbox</w:t>
            </w:r>
          </w:p>
        </w:tc>
        <w:tc>
          <w:tcPr>
            <w:tcW w:w="3729" w:type="dxa"/>
          </w:tcPr>
          <w:p w:rsidR="00DF6829" w:rsidRDefault="00DF6829" w:rsidP="00B852A8"/>
        </w:tc>
      </w:tr>
      <w:tr w:rsidR="00DF6829" w:rsidTr="009141A6">
        <w:tc>
          <w:tcPr>
            <w:tcW w:w="2161" w:type="dxa"/>
          </w:tcPr>
          <w:p w:rsidR="00DF6829" w:rsidRDefault="00DF6829" w:rsidP="00B852A8"/>
        </w:tc>
        <w:tc>
          <w:tcPr>
            <w:tcW w:w="2205" w:type="dxa"/>
          </w:tcPr>
          <w:p w:rsidR="00DF6829" w:rsidRDefault="00DF6829" w:rsidP="00B852A8"/>
        </w:tc>
        <w:tc>
          <w:tcPr>
            <w:tcW w:w="3729" w:type="dxa"/>
          </w:tcPr>
          <w:p w:rsidR="00DF6829" w:rsidRDefault="00DF6829" w:rsidP="00B852A8"/>
        </w:tc>
      </w:tr>
    </w:tbl>
    <w:p w:rsidR="00B852A8" w:rsidRDefault="00B852A8" w:rsidP="00B852A8">
      <w:pPr>
        <w:ind w:left="360"/>
      </w:pPr>
    </w:p>
    <w:p w:rsidR="00B852A8" w:rsidRDefault="00B852A8" w:rsidP="00B852A8">
      <w:pPr>
        <w:ind w:left="360"/>
      </w:pPr>
    </w:p>
    <w:p w:rsidR="00B852A8" w:rsidRDefault="00DF6829" w:rsidP="00160F3D">
      <w:pPr>
        <w:pStyle w:val="ListParagraph"/>
        <w:numPr>
          <w:ilvl w:val="0"/>
          <w:numId w:val="14"/>
        </w:numPr>
      </w:pPr>
      <w:r>
        <w:t>Validation:</w:t>
      </w:r>
    </w:p>
    <w:p w:rsidR="00DF6829" w:rsidRDefault="00DF6829" w:rsidP="00DF6829">
      <w:pPr>
        <w:pStyle w:val="ListParagraph"/>
        <w:numPr>
          <w:ilvl w:val="1"/>
          <w:numId w:val="14"/>
        </w:numPr>
      </w:pPr>
      <w:r>
        <w:t>All must be input</w:t>
      </w:r>
    </w:p>
    <w:p w:rsidR="00DF6829" w:rsidRDefault="00DF6829" w:rsidP="00DF6829">
      <w:pPr>
        <w:pStyle w:val="ListParagraph"/>
        <w:numPr>
          <w:ilvl w:val="1"/>
          <w:numId w:val="14"/>
        </w:numPr>
      </w:pPr>
      <w:r>
        <w:t>“Total Number of request from Companies” must be &gt;= 0</w:t>
      </w:r>
    </w:p>
    <w:p w:rsidR="00DF6829" w:rsidRDefault="00DF6829" w:rsidP="00DF6829">
      <w:pPr>
        <w:pStyle w:val="ListParagraph"/>
        <w:numPr>
          <w:ilvl w:val="1"/>
          <w:numId w:val="14"/>
        </w:numPr>
      </w:pPr>
      <w:r>
        <w:t xml:space="preserve">Upload File </w:t>
      </w:r>
    </w:p>
    <w:p w:rsidR="00DF6829" w:rsidRDefault="00DF6829" w:rsidP="00DF6829">
      <w:pPr>
        <w:pStyle w:val="ListParagraph"/>
        <w:numPr>
          <w:ilvl w:val="2"/>
          <w:numId w:val="14"/>
        </w:numPr>
      </w:pPr>
      <w:r>
        <w:t>Must be Excel file</w:t>
      </w:r>
    </w:p>
    <w:p w:rsidR="00DF6829" w:rsidRDefault="00DF6829" w:rsidP="00DF6829">
      <w:pPr>
        <w:pStyle w:val="ListParagraph"/>
        <w:numPr>
          <w:ilvl w:val="2"/>
          <w:numId w:val="14"/>
        </w:numPr>
      </w:pPr>
      <w:r>
        <w:t>Cannot exceed 5MB</w:t>
      </w:r>
    </w:p>
    <w:p w:rsidR="00DF6829" w:rsidRDefault="00DF6829" w:rsidP="00DF6829"/>
    <w:p w:rsidR="00DF6829" w:rsidRDefault="00DF6829" w:rsidP="00DF6829"/>
    <w:p w:rsidR="00DF6829" w:rsidRDefault="00DF6829" w:rsidP="00DF6829">
      <w:pPr>
        <w:pStyle w:val="ListParagraph"/>
        <w:numPr>
          <w:ilvl w:val="0"/>
          <w:numId w:val="14"/>
        </w:numPr>
      </w:pPr>
      <w:r>
        <w:t>Process</w:t>
      </w:r>
      <w:r>
        <w:br/>
      </w:r>
    </w:p>
    <w:p w:rsidR="00DF6829" w:rsidRPr="003E02D5" w:rsidRDefault="003E02D5" w:rsidP="00DF6829">
      <w:pPr>
        <w:pStyle w:val="ListParagraph"/>
        <w:rPr>
          <w:u w:val="single"/>
        </w:rPr>
      </w:pPr>
      <w:r w:rsidRPr="003E02D5">
        <w:rPr>
          <w:u w:val="single"/>
        </w:rPr>
        <w:t>Upload</w:t>
      </w:r>
    </w:p>
    <w:p w:rsidR="00DF6829" w:rsidRDefault="00DF6829" w:rsidP="00DF6829">
      <w:pPr>
        <w:pStyle w:val="ListParagraph"/>
        <w:numPr>
          <w:ilvl w:val="0"/>
          <w:numId w:val="16"/>
        </w:numPr>
      </w:pPr>
      <w:r>
        <w:t>Copy the file to \Document\File</w:t>
      </w:r>
      <w:r w:rsidR="00AA288D">
        <w:br/>
      </w:r>
    </w:p>
    <w:p w:rsidR="00F946D8" w:rsidRDefault="00DF6829" w:rsidP="00F946D8">
      <w:pPr>
        <w:pStyle w:val="ListParagraph"/>
        <w:numPr>
          <w:ilvl w:val="0"/>
          <w:numId w:val="16"/>
        </w:numPr>
      </w:pPr>
      <w:r>
        <w:t>Move data from exc</w:t>
      </w:r>
      <w:r w:rsidR="00152F92">
        <w:t>el file to database and match company to that in system</w:t>
      </w:r>
      <w:r w:rsidR="00F946D8">
        <w:t xml:space="preserve"> and update “Total Number of request from companies”.</w:t>
      </w:r>
    </w:p>
    <w:p w:rsidR="00DF6829" w:rsidRDefault="00A96CB2" w:rsidP="00F946D8">
      <w:pPr>
        <w:pStyle w:val="ListParagraph"/>
        <w:ind w:left="1080"/>
      </w:pPr>
      <w:r>
        <w:t>See Database Update #1</w:t>
      </w:r>
      <w:r w:rsidR="00F946D8">
        <w:t xml:space="preserve"> below.</w:t>
      </w:r>
      <w:r w:rsidR="00AA288D">
        <w:br/>
      </w:r>
      <w:r w:rsidR="000B43D1">
        <w:t>Validation:</w:t>
      </w:r>
    </w:p>
    <w:p w:rsidR="000B43D1" w:rsidRDefault="000B43D1" w:rsidP="000B43D1">
      <w:pPr>
        <w:pStyle w:val="ListParagraph"/>
        <w:numPr>
          <w:ilvl w:val="1"/>
          <w:numId w:val="16"/>
        </w:numPr>
      </w:pPr>
      <w:r>
        <w:t>All columns cannot be empty</w:t>
      </w:r>
    </w:p>
    <w:p w:rsidR="000B43D1" w:rsidRDefault="000B43D1" w:rsidP="000B43D1">
      <w:pPr>
        <w:pStyle w:val="ListParagraph"/>
        <w:numPr>
          <w:ilvl w:val="1"/>
          <w:numId w:val="16"/>
        </w:numPr>
      </w:pPr>
      <w:r>
        <w:t>StartDate &amp; EndDate must be a valid date format</w:t>
      </w:r>
    </w:p>
    <w:p w:rsidR="000B43D1" w:rsidRDefault="000B43D1" w:rsidP="00F946D8">
      <w:pPr>
        <w:pStyle w:val="ListParagraph"/>
        <w:ind w:left="1080"/>
      </w:pPr>
    </w:p>
    <w:p w:rsidR="00152F92" w:rsidRDefault="00152F92" w:rsidP="00DF6829">
      <w:pPr>
        <w:pStyle w:val="ListParagraph"/>
        <w:numPr>
          <w:ilvl w:val="0"/>
          <w:numId w:val="16"/>
        </w:numPr>
      </w:pPr>
      <w:r>
        <w:t xml:space="preserve">Display “Total Number of records </w:t>
      </w:r>
      <w:r w:rsidR="00A96CB2">
        <w:t>uploaded are XX, number of record not uploaded are YY.</w:t>
      </w:r>
      <w:r>
        <w:t>”</w:t>
      </w:r>
      <w:r w:rsidR="00A96CB2">
        <w:t xml:space="preserve">   Display list of records not uploaded.</w:t>
      </w:r>
      <w:r w:rsidR="00AA288D">
        <w:br/>
      </w:r>
    </w:p>
    <w:p w:rsidR="003E02D5" w:rsidRPr="003E02D5" w:rsidRDefault="003E02D5" w:rsidP="003E02D5">
      <w:pPr>
        <w:ind w:left="720"/>
        <w:rPr>
          <w:u w:val="single"/>
        </w:rPr>
      </w:pPr>
      <w:r w:rsidRPr="003E02D5">
        <w:rPr>
          <w:u w:val="single"/>
        </w:rPr>
        <w:t>Update</w:t>
      </w:r>
    </w:p>
    <w:p w:rsidR="0055231D" w:rsidRDefault="00A96CB2" w:rsidP="00DF6829">
      <w:pPr>
        <w:pStyle w:val="ListParagraph"/>
        <w:numPr>
          <w:ilvl w:val="0"/>
          <w:numId w:val="16"/>
        </w:numPr>
      </w:pPr>
      <w:r>
        <w:t>If user click “Proceed to Update”, find matching company record and update database.  See Database Update #2 below.</w:t>
      </w:r>
    </w:p>
    <w:p w:rsidR="0055231D" w:rsidRDefault="0055231D" w:rsidP="00DF6829">
      <w:pPr>
        <w:pStyle w:val="ListParagraph"/>
        <w:numPr>
          <w:ilvl w:val="0"/>
          <w:numId w:val="16"/>
        </w:numPr>
      </w:pPr>
      <w:r>
        <w:t>If user does not want to proceed, cancel this batch (i.e. set Status to ‘C’ (cancel))</w:t>
      </w:r>
    </w:p>
    <w:p w:rsidR="00A96CB2" w:rsidRDefault="00AA288D" w:rsidP="00DF6829">
      <w:pPr>
        <w:pStyle w:val="ListParagraph"/>
        <w:numPr>
          <w:ilvl w:val="0"/>
          <w:numId w:val="16"/>
        </w:numPr>
      </w:pPr>
      <w:r>
        <w:lastRenderedPageBreak/>
        <w:br/>
      </w:r>
    </w:p>
    <w:p w:rsidR="00152F92" w:rsidRDefault="00152F92" w:rsidP="00DF6829">
      <w:pPr>
        <w:pStyle w:val="ListParagraph"/>
        <w:numPr>
          <w:ilvl w:val="0"/>
          <w:numId w:val="16"/>
        </w:numPr>
      </w:pPr>
      <w:r>
        <w:t xml:space="preserve">Display “YY records </w:t>
      </w:r>
      <w:r w:rsidR="00AE16CF">
        <w:t xml:space="preserve">don’t have matching </w:t>
      </w:r>
      <w:r>
        <w:t>company record.  Please select the company from suggested list.”</w:t>
      </w:r>
      <w:r w:rsidR="00AE16CF">
        <w:br/>
      </w:r>
    </w:p>
    <w:p w:rsidR="003E02D5" w:rsidRPr="003E02D5" w:rsidRDefault="003E02D5" w:rsidP="003E02D5">
      <w:pPr>
        <w:ind w:left="720"/>
        <w:rPr>
          <w:u w:val="single"/>
        </w:rPr>
      </w:pPr>
      <w:r w:rsidRPr="003E02D5">
        <w:rPr>
          <w:u w:val="single"/>
        </w:rPr>
        <w:t>Select</w:t>
      </w:r>
    </w:p>
    <w:p w:rsidR="00152F92" w:rsidRDefault="00152F92" w:rsidP="00AE16CF">
      <w:pPr>
        <w:pStyle w:val="ListParagraph"/>
        <w:numPr>
          <w:ilvl w:val="0"/>
          <w:numId w:val="16"/>
        </w:numPr>
      </w:pPr>
      <w:r>
        <w:t xml:space="preserve">Display list of records with no </w:t>
      </w:r>
      <w:r w:rsidR="00AE16CF">
        <w:t>match but with suggested list.</w:t>
      </w:r>
      <w:r w:rsidR="00AE16CF">
        <w:br/>
      </w:r>
      <w:r>
        <w:t>User will select company from list.  Once selection is complete, system updates database.</w:t>
      </w:r>
    </w:p>
    <w:p w:rsidR="003E02D5" w:rsidRDefault="003E02D5" w:rsidP="003E02D5"/>
    <w:p w:rsidR="003E02D5" w:rsidRPr="003E02D5" w:rsidRDefault="003E02D5" w:rsidP="003E02D5">
      <w:pPr>
        <w:ind w:left="720"/>
        <w:rPr>
          <w:u w:val="single"/>
        </w:rPr>
      </w:pPr>
      <w:r w:rsidRPr="003E02D5">
        <w:rPr>
          <w:u w:val="single"/>
        </w:rPr>
        <w:t>Search/Create</w:t>
      </w:r>
    </w:p>
    <w:p w:rsidR="00152F92" w:rsidRDefault="00152F92" w:rsidP="00152F92">
      <w:pPr>
        <w:pStyle w:val="ListParagraph"/>
        <w:numPr>
          <w:ilvl w:val="0"/>
          <w:numId w:val="16"/>
        </w:numPr>
      </w:pPr>
      <w:r>
        <w:t xml:space="preserve">For </w:t>
      </w:r>
      <w:r w:rsidR="00AE16CF">
        <w:t xml:space="preserve">record that have no match and suggested list, </w:t>
      </w:r>
      <w:r>
        <w:t xml:space="preserve">system provides a way for user to search or </w:t>
      </w:r>
      <w:r w:rsidR="00F946D8">
        <w:t>create new record</w:t>
      </w:r>
      <w:r>
        <w:t xml:space="preserve">.  </w:t>
      </w:r>
      <w:r w:rsidR="007C039E">
        <w:t xml:space="preserve">  Update </w:t>
      </w:r>
      <w:r w:rsidR="00554CA2">
        <w:t xml:space="preserve">database at the end of selection. </w:t>
      </w:r>
      <w:r w:rsidR="007C039E">
        <w:t>(Database Update #2).</w:t>
      </w:r>
      <w:r w:rsidR="00554CA2">
        <w:br/>
      </w:r>
    </w:p>
    <w:p w:rsidR="003E02D5" w:rsidRPr="004B2103" w:rsidRDefault="003E02D5" w:rsidP="003E02D5">
      <w:pPr>
        <w:ind w:left="720"/>
        <w:rPr>
          <w:b/>
        </w:rPr>
      </w:pPr>
      <w:r w:rsidRPr="004B2103">
        <w:rPr>
          <w:b/>
        </w:rPr>
        <w:t>User can choose to run</w:t>
      </w:r>
      <w:r w:rsidR="0055231D" w:rsidRPr="004B2103">
        <w:rPr>
          <w:b/>
        </w:rPr>
        <w:t xml:space="preserve"> “Update”,</w:t>
      </w:r>
      <w:r w:rsidRPr="004B2103">
        <w:rPr>
          <w:b/>
        </w:rPr>
        <w:t xml:space="preserve"> “Select” &amp; “Search/Create” again to process un-process records.</w:t>
      </w:r>
    </w:p>
    <w:p w:rsidR="00DF6829" w:rsidRDefault="00DF6829" w:rsidP="00DF6829"/>
    <w:p w:rsidR="00643849" w:rsidRDefault="00F946D8" w:rsidP="00112145">
      <w:pPr>
        <w:pStyle w:val="ListParagraph"/>
        <w:numPr>
          <w:ilvl w:val="0"/>
          <w:numId w:val="14"/>
        </w:numPr>
      </w:pPr>
      <w:r>
        <w:t>Database</w:t>
      </w:r>
      <w:r w:rsidR="004936AF">
        <w:t xml:space="preserve"> Update </w:t>
      </w:r>
      <w:r w:rsidR="00493C33">
        <w:t>#1:</w:t>
      </w:r>
      <w:r w:rsidR="00493C33">
        <w:br/>
      </w:r>
    </w:p>
    <w:p w:rsidR="00643849" w:rsidRDefault="00493C33" w:rsidP="00643849">
      <w:pPr>
        <w:pStyle w:val="ListParagraph"/>
        <w:numPr>
          <w:ilvl w:val="0"/>
          <w:numId w:val="16"/>
        </w:numPr>
      </w:pPr>
      <w:r>
        <w:t>Create a record in UploadBatch</w:t>
      </w:r>
      <w:r w:rsidR="00A96CB2">
        <w:t>.</w:t>
      </w:r>
      <w:r>
        <w:t xml:space="preserve">  </w:t>
      </w:r>
    </w:p>
    <w:p w:rsidR="00493C33" w:rsidRDefault="00493C33" w:rsidP="00493C33">
      <w:pPr>
        <w:pStyle w:val="ListParagraph"/>
        <w:numPr>
          <w:ilvl w:val="1"/>
          <w:numId w:val="16"/>
        </w:numPr>
      </w:pPr>
      <w:r>
        <w:t xml:space="preserve">BatchID </w:t>
      </w:r>
      <w:r>
        <w:tab/>
      </w:r>
      <w:r>
        <w:tab/>
        <w:t>– system-generated</w:t>
      </w:r>
    </w:p>
    <w:p w:rsidR="00493C33" w:rsidRDefault="00493C33" w:rsidP="00493C33">
      <w:pPr>
        <w:pStyle w:val="ListParagraph"/>
        <w:numPr>
          <w:ilvl w:val="1"/>
          <w:numId w:val="16"/>
        </w:numPr>
      </w:pPr>
      <w:r>
        <w:t xml:space="preserve">UserId </w:t>
      </w:r>
      <w:r>
        <w:tab/>
      </w:r>
      <w:r>
        <w:tab/>
        <w:t>– login ID</w:t>
      </w:r>
    </w:p>
    <w:p w:rsidR="00493C33" w:rsidRDefault="00493C33" w:rsidP="00493C33">
      <w:pPr>
        <w:pStyle w:val="ListParagraph"/>
        <w:numPr>
          <w:ilvl w:val="1"/>
          <w:numId w:val="16"/>
        </w:numPr>
      </w:pPr>
      <w:r>
        <w:t xml:space="preserve">ProcessDate </w:t>
      </w:r>
      <w:r>
        <w:tab/>
        <w:t>– date/time</w:t>
      </w:r>
    </w:p>
    <w:p w:rsidR="0055231D" w:rsidRDefault="00493C33" w:rsidP="00493C33">
      <w:pPr>
        <w:pStyle w:val="ListParagraph"/>
        <w:numPr>
          <w:ilvl w:val="1"/>
          <w:numId w:val="16"/>
        </w:numPr>
      </w:pPr>
      <w:r>
        <w:t xml:space="preserve">UploadType </w:t>
      </w:r>
      <w:r>
        <w:tab/>
        <w:t>– ‘ITP’</w:t>
      </w:r>
    </w:p>
    <w:p w:rsidR="00493C33" w:rsidRDefault="0055231D" w:rsidP="00493C33">
      <w:pPr>
        <w:pStyle w:val="ListParagraph"/>
        <w:numPr>
          <w:ilvl w:val="1"/>
          <w:numId w:val="16"/>
        </w:numPr>
      </w:pPr>
      <w:r>
        <w:t>Status</w:t>
      </w:r>
      <w:r>
        <w:tab/>
      </w:r>
      <w:r>
        <w:tab/>
        <w:t>- ‘A’  (Active)</w:t>
      </w:r>
      <w:r w:rsidR="00577E9F">
        <w:br/>
      </w:r>
    </w:p>
    <w:p w:rsidR="004B2103" w:rsidRDefault="00A96CB2" w:rsidP="004B2103">
      <w:pPr>
        <w:pStyle w:val="ListParagraph"/>
        <w:numPr>
          <w:ilvl w:val="0"/>
          <w:numId w:val="16"/>
        </w:numPr>
      </w:pPr>
      <w:r>
        <w:t>Add a record for every row in the Excel Spreadsheet</w:t>
      </w:r>
      <w:r w:rsidR="00ED4FCC">
        <w:t xml:space="preserve"> to UploadData.</w:t>
      </w:r>
      <w:r>
        <w:t xml:space="preserve">  Keep a count</w:t>
      </w:r>
      <w:r w:rsidR="004B2103">
        <w:t>er of number of record uploaded</w:t>
      </w:r>
    </w:p>
    <w:p w:rsidR="00493C33" w:rsidRDefault="004B2103" w:rsidP="00493C33">
      <w:pPr>
        <w:pStyle w:val="ListParagraph"/>
        <w:numPr>
          <w:ilvl w:val="1"/>
          <w:numId w:val="16"/>
        </w:numPr>
      </w:pPr>
      <w:r>
        <w:t>UploadITPId</w:t>
      </w:r>
    </w:p>
    <w:p w:rsidR="004B2103" w:rsidRDefault="004B2103" w:rsidP="004B2103">
      <w:pPr>
        <w:pStyle w:val="ListParagraph"/>
        <w:numPr>
          <w:ilvl w:val="1"/>
          <w:numId w:val="16"/>
        </w:numPr>
      </w:pPr>
      <w:r>
        <w:t xml:space="preserve">BatchID </w:t>
      </w:r>
    </w:p>
    <w:p w:rsidR="00493C33" w:rsidRDefault="004B2103" w:rsidP="00493C33">
      <w:pPr>
        <w:pStyle w:val="ListParagraph"/>
        <w:numPr>
          <w:ilvl w:val="1"/>
          <w:numId w:val="16"/>
        </w:numPr>
      </w:pPr>
      <w:r>
        <w:t>AcadYear</w:t>
      </w:r>
    </w:p>
    <w:p w:rsidR="00493C33" w:rsidRDefault="004B2103" w:rsidP="00493C33">
      <w:pPr>
        <w:pStyle w:val="ListParagraph"/>
        <w:numPr>
          <w:ilvl w:val="1"/>
          <w:numId w:val="16"/>
        </w:numPr>
      </w:pPr>
      <w:r>
        <w:t>Semester</w:t>
      </w:r>
    </w:p>
    <w:p w:rsidR="0055231D" w:rsidRDefault="004B2103" w:rsidP="00493C33">
      <w:pPr>
        <w:pStyle w:val="ListParagraph"/>
        <w:numPr>
          <w:ilvl w:val="1"/>
          <w:numId w:val="16"/>
        </w:numPr>
      </w:pPr>
      <w:r>
        <w:t>AdminNo</w:t>
      </w:r>
    </w:p>
    <w:p w:rsidR="004B2103" w:rsidRDefault="004B2103" w:rsidP="00493C33">
      <w:pPr>
        <w:pStyle w:val="ListParagraph"/>
        <w:numPr>
          <w:ilvl w:val="1"/>
          <w:numId w:val="16"/>
        </w:numPr>
      </w:pPr>
      <w:r>
        <w:t>CompanyName</w:t>
      </w:r>
    </w:p>
    <w:p w:rsidR="004B2103" w:rsidRDefault="004B2103" w:rsidP="00493C33">
      <w:pPr>
        <w:pStyle w:val="ListParagraph"/>
        <w:numPr>
          <w:ilvl w:val="1"/>
          <w:numId w:val="16"/>
        </w:numPr>
      </w:pPr>
      <w:r>
        <w:t>StartDate</w:t>
      </w:r>
    </w:p>
    <w:p w:rsidR="004B2103" w:rsidRDefault="004B2103" w:rsidP="00493C33">
      <w:pPr>
        <w:pStyle w:val="ListParagraph"/>
        <w:numPr>
          <w:ilvl w:val="1"/>
          <w:numId w:val="16"/>
        </w:numPr>
      </w:pPr>
      <w:r>
        <w:t>EndDate</w:t>
      </w:r>
    </w:p>
    <w:p w:rsidR="00493C33" w:rsidRDefault="004B2103" w:rsidP="00493C33">
      <w:pPr>
        <w:pStyle w:val="ListParagraph"/>
        <w:numPr>
          <w:ilvl w:val="1"/>
          <w:numId w:val="16"/>
        </w:numPr>
      </w:pPr>
      <w:r>
        <w:t>Status</w:t>
      </w:r>
      <w:r w:rsidR="00493C33">
        <w:t xml:space="preserve"> – set to “U</w:t>
      </w:r>
      <w:r w:rsidR="0055231D">
        <w:t>PLOAD</w:t>
      </w:r>
      <w:r w:rsidR="00493C33">
        <w:t>”</w:t>
      </w:r>
      <w:r w:rsidR="00577E9F">
        <w:br/>
      </w:r>
    </w:p>
    <w:p w:rsidR="00A96CB2" w:rsidRDefault="00A96CB2" w:rsidP="00643849">
      <w:pPr>
        <w:pStyle w:val="ListParagraph"/>
        <w:numPr>
          <w:ilvl w:val="0"/>
          <w:numId w:val="16"/>
        </w:numPr>
      </w:pPr>
      <w:r>
        <w:t xml:space="preserve">If there is a missing or empty column, do not copy the record over.  </w:t>
      </w:r>
      <w:r w:rsidR="00493C33">
        <w:t xml:space="preserve">Create record in UploadITPError.  </w:t>
      </w:r>
    </w:p>
    <w:p w:rsidR="00493C33" w:rsidRDefault="00493C33" w:rsidP="00493C33"/>
    <w:p w:rsidR="00493C33" w:rsidRDefault="00493C33" w:rsidP="00493C33">
      <w:pPr>
        <w:pStyle w:val="ListParagraph"/>
        <w:numPr>
          <w:ilvl w:val="0"/>
          <w:numId w:val="14"/>
        </w:numPr>
      </w:pPr>
      <w:r>
        <w:t>Database Update #2:</w:t>
      </w:r>
    </w:p>
    <w:p w:rsidR="00493C33" w:rsidRDefault="00493C33" w:rsidP="00493C33">
      <w:pPr>
        <w:ind w:left="360"/>
      </w:pPr>
    </w:p>
    <w:p w:rsidR="00493C33" w:rsidRDefault="00AA288D" w:rsidP="00493C33">
      <w:pPr>
        <w:pStyle w:val="ListParagraph"/>
        <w:numPr>
          <w:ilvl w:val="0"/>
          <w:numId w:val="16"/>
        </w:numPr>
      </w:pPr>
      <w:r>
        <w:t xml:space="preserve">For each </w:t>
      </w:r>
      <w:r w:rsidR="00804915">
        <w:t xml:space="preserve">un-process </w:t>
      </w:r>
      <w:r>
        <w:t xml:space="preserve">record </w:t>
      </w:r>
      <w:r w:rsidR="00804915">
        <w:t>(</w:t>
      </w:r>
      <w:r>
        <w:t xml:space="preserve">of the </w:t>
      </w:r>
      <w:r w:rsidR="00804915">
        <w:t xml:space="preserve">same </w:t>
      </w:r>
      <w:r>
        <w:t>batch</w:t>
      </w:r>
      <w:r w:rsidR="00095CE8">
        <w:t>) in UploadData</w:t>
      </w:r>
      <w:r>
        <w:t xml:space="preserve"> </w:t>
      </w:r>
      <w:r w:rsidR="00804915">
        <w:t xml:space="preserve">(i.e. </w:t>
      </w:r>
      <w:r w:rsidR="00095CE8">
        <w:t>Status</w:t>
      </w:r>
      <w:r w:rsidR="00804915">
        <w:t xml:space="preserve"> =</w:t>
      </w:r>
      <w:r>
        <w:t xml:space="preserve"> “</w:t>
      </w:r>
      <w:r w:rsidR="00206679">
        <w:t>UPLOAD</w:t>
      </w:r>
      <w:r>
        <w:t>”</w:t>
      </w:r>
      <w:r w:rsidR="00804915">
        <w:t>)</w:t>
      </w:r>
    </w:p>
    <w:p w:rsidR="00AA288D" w:rsidRDefault="003F3E8E" w:rsidP="00AA288D">
      <w:pPr>
        <w:pStyle w:val="ListParagraph"/>
        <w:numPr>
          <w:ilvl w:val="1"/>
          <w:numId w:val="16"/>
        </w:numPr>
      </w:pPr>
      <w:r>
        <w:t xml:space="preserve">Get </w:t>
      </w:r>
      <w:r w:rsidR="00AA288D">
        <w:t xml:space="preserve">CompanyID from Company </w:t>
      </w:r>
      <w:r>
        <w:t xml:space="preserve">database table </w:t>
      </w:r>
      <w:r w:rsidR="00AA288D">
        <w:t xml:space="preserve">using the uploaded </w:t>
      </w:r>
      <w:r>
        <w:t>company name.</w:t>
      </w:r>
    </w:p>
    <w:p w:rsidR="003F3E8E" w:rsidRDefault="003F3E8E" w:rsidP="003F3E8E">
      <w:pPr>
        <w:pStyle w:val="ListParagraph"/>
        <w:numPr>
          <w:ilvl w:val="2"/>
          <w:numId w:val="16"/>
        </w:numPr>
      </w:pPr>
      <w:r>
        <w:t>Convert both to Uppercase before comparing.</w:t>
      </w:r>
    </w:p>
    <w:p w:rsidR="00551AF1" w:rsidRDefault="00551AF1" w:rsidP="00551AF1">
      <w:pPr>
        <w:pStyle w:val="ListParagraph"/>
        <w:ind w:left="2520"/>
      </w:pPr>
    </w:p>
    <w:p w:rsidR="003F3E8E" w:rsidRDefault="003F3E8E" w:rsidP="003F3E8E">
      <w:pPr>
        <w:pStyle w:val="ListParagraph"/>
        <w:numPr>
          <w:ilvl w:val="1"/>
          <w:numId w:val="16"/>
        </w:numPr>
      </w:pPr>
      <w:r>
        <w:lastRenderedPageBreak/>
        <w:t>If can’t find matching record:</w:t>
      </w:r>
    </w:p>
    <w:p w:rsidR="003F3E8E" w:rsidRDefault="003F3E8E" w:rsidP="003F3E8E">
      <w:pPr>
        <w:pStyle w:val="ListParagraph"/>
        <w:numPr>
          <w:ilvl w:val="2"/>
          <w:numId w:val="16"/>
        </w:numPr>
      </w:pPr>
      <w:r>
        <w:t>Check company name used in previous upload:</w:t>
      </w:r>
    </w:p>
    <w:p w:rsidR="003F3E8E" w:rsidRDefault="003F3E8E" w:rsidP="003F3E8E">
      <w:pPr>
        <w:pStyle w:val="ListParagraph"/>
        <w:ind w:left="2520"/>
      </w:pPr>
      <w:r>
        <w:t>Upload</w:t>
      </w:r>
      <w:r w:rsidR="00AE16CF">
        <w:t>History</w:t>
      </w:r>
    </w:p>
    <w:p w:rsidR="00AE16CF" w:rsidRDefault="00AE16CF" w:rsidP="00AE16CF">
      <w:pPr>
        <w:pStyle w:val="ListParagraph"/>
        <w:numPr>
          <w:ilvl w:val="2"/>
          <w:numId w:val="16"/>
        </w:numPr>
      </w:pPr>
      <w:r>
        <w:t>Criteria is School + name</w:t>
      </w:r>
    </w:p>
    <w:p w:rsidR="00AE16CF" w:rsidRDefault="00AE16CF" w:rsidP="00AE16CF">
      <w:pPr>
        <w:pStyle w:val="ListParagraph"/>
        <w:numPr>
          <w:ilvl w:val="1"/>
          <w:numId w:val="16"/>
        </w:numPr>
      </w:pPr>
      <w:r>
        <w:t>If can’t find matching record:</w:t>
      </w:r>
    </w:p>
    <w:p w:rsidR="003606E0" w:rsidRDefault="00AE16CF" w:rsidP="003606E0">
      <w:pPr>
        <w:pStyle w:val="ListParagraph"/>
        <w:numPr>
          <w:ilvl w:val="2"/>
          <w:numId w:val="16"/>
        </w:numPr>
      </w:pPr>
      <w:r>
        <w:t xml:space="preserve">Match against Company database table. </w:t>
      </w:r>
      <w:r w:rsidR="0055231D">
        <w:t>(codes will be given)</w:t>
      </w:r>
    </w:p>
    <w:p w:rsidR="00AE16CF" w:rsidRDefault="003606E0" w:rsidP="00D6196D">
      <w:pPr>
        <w:pStyle w:val="ListParagraph"/>
        <w:numPr>
          <w:ilvl w:val="2"/>
          <w:numId w:val="16"/>
        </w:numPr>
      </w:pPr>
      <w:r>
        <w:t xml:space="preserve">Outcome will be </w:t>
      </w:r>
      <w:r w:rsidR="00D6196D">
        <w:t xml:space="preserve">a match is </w:t>
      </w:r>
      <w:r w:rsidR="00AE16CF">
        <w:t>found</w:t>
      </w:r>
      <w:r w:rsidR="0055231D">
        <w:t xml:space="preserve">, not found </w:t>
      </w:r>
      <w:r w:rsidR="00AE16CF">
        <w:t xml:space="preserve"> or </w:t>
      </w:r>
      <w:r w:rsidR="00D6196D">
        <w:t xml:space="preserve">a </w:t>
      </w:r>
      <w:r w:rsidR="00AE16CF">
        <w:t>suggested list.</w:t>
      </w:r>
    </w:p>
    <w:p w:rsidR="00D6196D" w:rsidRDefault="00D6196D" w:rsidP="00D6196D">
      <w:pPr>
        <w:pStyle w:val="ListParagraph"/>
        <w:numPr>
          <w:ilvl w:val="1"/>
          <w:numId w:val="16"/>
        </w:numPr>
      </w:pPr>
      <w:r>
        <w:t>For record that has a m</w:t>
      </w:r>
      <w:r w:rsidR="00551AF1">
        <w:t>atch, update record in UploadData</w:t>
      </w:r>
      <w:r>
        <w:t>:</w:t>
      </w:r>
    </w:p>
    <w:p w:rsidR="00D6196D" w:rsidRDefault="00206679" w:rsidP="00D6196D">
      <w:pPr>
        <w:pStyle w:val="ListParagraph"/>
        <w:numPr>
          <w:ilvl w:val="2"/>
          <w:numId w:val="16"/>
        </w:numPr>
      </w:pPr>
      <w:r>
        <w:t>IESCompanyID</w:t>
      </w:r>
    </w:p>
    <w:p w:rsidR="00206679" w:rsidRDefault="00060533" w:rsidP="00D6196D">
      <w:pPr>
        <w:pStyle w:val="ListParagraph"/>
        <w:numPr>
          <w:ilvl w:val="2"/>
          <w:numId w:val="16"/>
        </w:numPr>
      </w:pPr>
      <w:r>
        <w:t>Status</w:t>
      </w:r>
      <w:bookmarkStart w:id="0" w:name="_GoBack"/>
      <w:bookmarkEnd w:id="0"/>
      <w:r w:rsidR="0055231D">
        <w:t xml:space="preserve"> = “MATCH</w:t>
      </w:r>
      <w:r w:rsidR="00206679">
        <w:t>”</w:t>
      </w:r>
    </w:p>
    <w:p w:rsidR="000B43D1" w:rsidRDefault="000B43D1" w:rsidP="003F3E8E">
      <w:pPr>
        <w:pStyle w:val="ListParagraph"/>
        <w:ind w:left="2520"/>
      </w:pPr>
    </w:p>
    <w:p w:rsidR="000B43D1" w:rsidRDefault="000B43D1" w:rsidP="003F3E8E">
      <w:pPr>
        <w:pStyle w:val="ListParagraph"/>
        <w:ind w:left="2520"/>
      </w:pPr>
    </w:p>
    <w:p w:rsidR="000B43D1" w:rsidRDefault="000B43D1" w:rsidP="003F3E8E">
      <w:pPr>
        <w:pStyle w:val="ListParagraph"/>
        <w:ind w:left="2520"/>
      </w:pPr>
    </w:p>
    <w:p w:rsidR="000B43D1" w:rsidRDefault="000B43D1" w:rsidP="003F3E8E">
      <w:pPr>
        <w:pStyle w:val="ListParagraph"/>
        <w:ind w:left="2520"/>
      </w:pPr>
    </w:p>
    <w:p w:rsidR="000B43D1" w:rsidRDefault="000B43D1" w:rsidP="003F3E8E">
      <w:pPr>
        <w:pStyle w:val="ListParagraph"/>
        <w:ind w:left="2520"/>
      </w:pPr>
    </w:p>
    <w:p w:rsidR="000B43D1" w:rsidRDefault="000B43D1" w:rsidP="000B43D1">
      <w:pPr>
        <w:pStyle w:val="ListParagraph"/>
        <w:ind w:left="0"/>
      </w:pPr>
      <w:r>
        <w:t>Create temporary table</w:t>
      </w:r>
    </w:p>
    <w:p w:rsidR="000B43D1" w:rsidRDefault="000B43D1" w:rsidP="000B43D1">
      <w:pPr>
        <w:pStyle w:val="ListParagraph"/>
        <w:ind w:left="0"/>
      </w:pPr>
    </w:p>
    <w:p w:rsidR="000B43D1" w:rsidRDefault="000B43D1" w:rsidP="000B4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dtStaff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B43D1" w:rsidRDefault="000B43D1" w:rsidP="000B4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dtStaff.Columns.Add(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43D1" w:rsidRDefault="000B43D1" w:rsidP="000B43D1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dtStaff.Columns.Add(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"StaffID"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43D1" w:rsidRDefault="000B43D1" w:rsidP="000B43D1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3D1" w:rsidRDefault="000B43D1" w:rsidP="000B43D1">
      <w:pPr>
        <w:pStyle w:val="ListParagraph"/>
        <w:ind w:left="0"/>
      </w:pPr>
      <w:r>
        <w:t>Add record to this temporary table:</w:t>
      </w:r>
    </w:p>
    <w:p w:rsidR="000B43D1" w:rsidRDefault="000B43D1" w:rsidP="000B43D1">
      <w:pPr>
        <w:pStyle w:val="ListParagraph"/>
        <w:ind w:left="0"/>
      </w:pPr>
    </w:p>
    <w:p w:rsidR="000B43D1" w:rsidRDefault="000B43D1" w:rsidP="000B4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dr1 = dtStaff.NewRow();</w:t>
      </w:r>
    </w:p>
    <w:p w:rsidR="000B43D1" w:rsidRDefault="000B43D1" w:rsidP="000B4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dr1[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3D1" w:rsidRDefault="000B43D1" w:rsidP="000B4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dr1[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"StaffID"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Session[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].ToString();</w:t>
      </w:r>
    </w:p>
    <w:p w:rsidR="000B43D1" w:rsidRDefault="000B43D1" w:rsidP="000B43D1">
      <w:pPr>
        <w:pStyle w:val="ListParagraph"/>
        <w:ind w:left="0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dtStaff.Rows.Add(dr1);</w:t>
      </w:r>
    </w:p>
    <w:p w:rsidR="000B43D1" w:rsidRDefault="000B43D1" w:rsidP="003F3E8E">
      <w:pPr>
        <w:pStyle w:val="ListParagraph"/>
        <w:ind w:left="2520"/>
      </w:pPr>
    </w:p>
    <w:p w:rsidR="000B43D1" w:rsidRDefault="000B43D1" w:rsidP="003F3E8E">
      <w:pPr>
        <w:pStyle w:val="ListParagraph"/>
        <w:ind w:left="2520"/>
      </w:pPr>
    </w:p>
    <w:sectPr w:rsidR="000B43D1" w:rsidSect="004624F4">
      <w:footerReference w:type="default" r:id="rId8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A8C" w:rsidRDefault="00F03A8C">
      <w:r>
        <w:separator/>
      </w:r>
    </w:p>
  </w:endnote>
  <w:endnote w:type="continuationSeparator" w:id="0">
    <w:p w:rsidR="00F03A8C" w:rsidRDefault="00F03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5F2" w:rsidRDefault="007825F2"/>
  <w:p w:rsidR="007825F2" w:rsidRPr="00F45A03" w:rsidRDefault="007825F2" w:rsidP="00F45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A8C" w:rsidRDefault="00F03A8C">
      <w:r>
        <w:separator/>
      </w:r>
    </w:p>
  </w:footnote>
  <w:footnote w:type="continuationSeparator" w:id="0">
    <w:p w:rsidR="00F03A8C" w:rsidRDefault="00F03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1037F"/>
    <w:multiLevelType w:val="hybridMultilevel"/>
    <w:tmpl w:val="783896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3F48"/>
    <w:multiLevelType w:val="hybridMultilevel"/>
    <w:tmpl w:val="DCFE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111A8"/>
    <w:multiLevelType w:val="hybridMultilevel"/>
    <w:tmpl w:val="B8787D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F3B8A"/>
    <w:multiLevelType w:val="hybridMultilevel"/>
    <w:tmpl w:val="CB8A1446"/>
    <w:lvl w:ilvl="0" w:tplc="21226CC2">
      <w:start w:val="30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E1065"/>
    <w:multiLevelType w:val="hybridMultilevel"/>
    <w:tmpl w:val="0BB6B62A"/>
    <w:lvl w:ilvl="0" w:tplc="930A819E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D6651E"/>
    <w:multiLevelType w:val="hybridMultilevel"/>
    <w:tmpl w:val="F28EBF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B385E"/>
    <w:multiLevelType w:val="hybridMultilevel"/>
    <w:tmpl w:val="66C89B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C453A"/>
    <w:multiLevelType w:val="multilevel"/>
    <w:tmpl w:val="D65E5FA2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37B97F6B"/>
    <w:multiLevelType w:val="hybridMultilevel"/>
    <w:tmpl w:val="0A40A0A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FB1FA6"/>
    <w:multiLevelType w:val="hybridMultilevel"/>
    <w:tmpl w:val="B43043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5F1078"/>
    <w:multiLevelType w:val="hybridMultilevel"/>
    <w:tmpl w:val="90301D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92F77"/>
    <w:multiLevelType w:val="hybridMultilevel"/>
    <w:tmpl w:val="6720D576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D63798A"/>
    <w:multiLevelType w:val="hybridMultilevel"/>
    <w:tmpl w:val="119027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15CF"/>
    <w:multiLevelType w:val="hybridMultilevel"/>
    <w:tmpl w:val="49C0AADE"/>
    <w:lvl w:ilvl="0" w:tplc="855698DA">
      <w:start w:val="9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4A24"/>
    <w:multiLevelType w:val="hybridMultilevel"/>
    <w:tmpl w:val="3BE649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C3141"/>
    <w:multiLevelType w:val="hybridMultilevel"/>
    <w:tmpl w:val="730E586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2"/>
  </w:num>
  <w:num w:numId="7">
    <w:abstractNumId w:val="12"/>
  </w:num>
  <w:num w:numId="8">
    <w:abstractNumId w:val="14"/>
  </w:num>
  <w:num w:numId="9">
    <w:abstractNumId w:val="15"/>
  </w:num>
  <w:num w:numId="10">
    <w:abstractNumId w:val="1"/>
  </w:num>
  <w:num w:numId="11">
    <w:abstractNumId w:val="8"/>
  </w:num>
  <w:num w:numId="12">
    <w:abstractNumId w:val="9"/>
  </w:num>
  <w:num w:numId="13">
    <w:abstractNumId w:val="13"/>
  </w:num>
  <w:num w:numId="14">
    <w:abstractNumId w:val="0"/>
  </w:num>
  <w:num w:numId="15">
    <w:abstractNumId w:val="3"/>
  </w:num>
  <w:num w:numId="16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5D"/>
    <w:rsid w:val="00005DE8"/>
    <w:rsid w:val="0000728E"/>
    <w:rsid w:val="00010A2A"/>
    <w:rsid w:val="00011BAD"/>
    <w:rsid w:val="00014A6B"/>
    <w:rsid w:val="000166B7"/>
    <w:rsid w:val="00026A73"/>
    <w:rsid w:val="00027A2F"/>
    <w:rsid w:val="000434CA"/>
    <w:rsid w:val="00046B0F"/>
    <w:rsid w:val="00047306"/>
    <w:rsid w:val="00057BEF"/>
    <w:rsid w:val="00060533"/>
    <w:rsid w:val="00060C2F"/>
    <w:rsid w:val="00062641"/>
    <w:rsid w:val="0006292F"/>
    <w:rsid w:val="00062CDE"/>
    <w:rsid w:val="00080DE6"/>
    <w:rsid w:val="000872E9"/>
    <w:rsid w:val="00090C82"/>
    <w:rsid w:val="000943A8"/>
    <w:rsid w:val="00095CE8"/>
    <w:rsid w:val="000963EE"/>
    <w:rsid w:val="000B43D1"/>
    <w:rsid w:val="000B45DC"/>
    <w:rsid w:val="000B535E"/>
    <w:rsid w:val="000C07F1"/>
    <w:rsid w:val="000C3D20"/>
    <w:rsid w:val="000E4CC0"/>
    <w:rsid w:val="000E5713"/>
    <w:rsid w:val="000F1447"/>
    <w:rsid w:val="00122C3A"/>
    <w:rsid w:val="00130DAA"/>
    <w:rsid w:val="00131B1E"/>
    <w:rsid w:val="00142495"/>
    <w:rsid w:val="001429F7"/>
    <w:rsid w:val="00142A16"/>
    <w:rsid w:val="001509CF"/>
    <w:rsid w:val="00152F92"/>
    <w:rsid w:val="001562F6"/>
    <w:rsid w:val="00157F01"/>
    <w:rsid w:val="0016095C"/>
    <w:rsid w:val="00160F3D"/>
    <w:rsid w:val="00161C7C"/>
    <w:rsid w:val="00163C0E"/>
    <w:rsid w:val="00164BFC"/>
    <w:rsid w:val="0017603E"/>
    <w:rsid w:val="0017681F"/>
    <w:rsid w:val="001774A2"/>
    <w:rsid w:val="00183B9D"/>
    <w:rsid w:val="0018763E"/>
    <w:rsid w:val="00191375"/>
    <w:rsid w:val="001920EE"/>
    <w:rsid w:val="0019247F"/>
    <w:rsid w:val="0019577B"/>
    <w:rsid w:val="00196010"/>
    <w:rsid w:val="00196070"/>
    <w:rsid w:val="001970D3"/>
    <w:rsid w:val="001A277E"/>
    <w:rsid w:val="001A2788"/>
    <w:rsid w:val="001B0360"/>
    <w:rsid w:val="001B0432"/>
    <w:rsid w:val="001B2682"/>
    <w:rsid w:val="001B6E1D"/>
    <w:rsid w:val="001C0836"/>
    <w:rsid w:val="001C558D"/>
    <w:rsid w:val="001D4358"/>
    <w:rsid w:val="001D5B35"/>
    <w:rsid w:val="001E1C26"/>
    <w:rsid w:val="001F300A"/>
    <w:rsid w:val="0020061A"/>
    <w:rsid w:val="00206679"/>
    <w:rsid w:val="00206E8D"/>
    <w:rsid w:val="00215BCD"/>
    <w:rsid w:val="00225E07"/>
    <w:rsid w:val="00232A9D"/>
    <w:rsid w:val="00234C39"/>
    <w:rsid w:val="00235979"/>
    <w:rsid w:val="00236954"/>
    <w:rsid w:val="00251A21"/>
    <w:rsid w:val="002562CD"/>
    <w:rsid w:val="00257F24"/>
    <w:rsid w:val="00263C22"/>
    <w:rsid w:val="00273ABB"/>
    <w:rsid w:val="00276470"/>
    <w:rsid w:val="00281931"/>
    <w:rsid w:val="002828E0"/>
    <w:rsid w:val="00291873"/>
    <w:rsid w:val="002A02A7"/>
    <w:rsid w:val="002A349E"/>
    <w:rsid w:val="002A51A1"/>
    <w:rsid w:val="002B3B3C"/>
    <w:rsid w:val="002B4908"/>
    <w:rsid w:val="002C0312"/>
    <w:rsid w:val="002C6B1B"/>
    <w:rsid w:val="002D20C6"/>
    <w:rsid w:val="002D2118"/>
    <w:rsid w:val="002D45E0"/>
    <w:rsid w:val="002D5005"/>
    <w:rsid w:val="002E4D3B"/>
    <w:rsid w:val="002E6C12"/>
    <w:rsid w:val="003026F9"/>
    <w:rsid w:val="00304788"/>
    <w:rsid w:val="003062AC"/>
    <w:rsid w:val="0030787B"/>
    <w:rsid w:val="00316FCA"/>
    <w:rsid w:val="00331942"/>
    <w:rsid w:val="00332647"/>
    <w:rsid w:val="003334A5"/>
    <w:rsid w:val="00342AE3"/>
    <w:rsid w:val="003445F3"/>
    <w:rsid w:val="00345098"/>
    <w:rsid w:val="003470ED"/>
    <w:rsid w:val="00347877"/>
    <w:rsid w:val="0035306A"/>
    <w:rsid w:val="0035678F"/>
    <w:rsid w:val="003606E0"/>
    <w:rsid w:val="00364202"/>
    <w:rsid w:val="00364BE5"/>
    <w:rsid w:val="003673CA"/>
    <w:rsid w:val="00377E86"/>
    <w:rsid w:val="0038004B"/>
    <w:rsid w:val="00380F9B"/>
    <w:rsid w:val="00386AE4"/>
    <w:rsid w:val="003877EF"/>
    <w:rsid w:val="00391DA3"/>
    <w:rsid w:val="0039334E"/>
    <w:rsid w:val="003A203D"/>
    <w:rsid w:val="003A7149"/>
    <w:rsid w:val="003B09BD"/>
    <w:rsid w:val="003B77C9"/>
    <w:rsid w:val="003B7D92"/>
    <w:rsid w:val="003C74D7"/>
    <w:rsid w:val="003D726A"/>
    <w:rsid w:val="003E02D5"/>
    <w:rsid w:val="003F0098"/>
    <w:rsid w:val="003F3E8E"/>
    <w:rsid w:val="00405567"/>
    <w:rsid w:val="00412252"/>
    <w:rsid w:val="004231B1"/>
    <w:rsid w:val="0043526F"/>
    <w:rsid w:val="00436FB2"/>
    <w:rsid w:val="004371E9"/>
    <w:rsid w:val="00445A8F"/>
    <w:rsid w:val="00446681"/>
    <w:rsid w:val="0044715D"/>
    <w:rsid w:val="004624F4"/>
    <w:rsid w:val="00462652"/>
    <w:rsid w:val="00466AC6"/>
    <w:rsid w:val="00474284"/>
    <w:rsid w:val="00477DC9"/>
    <w:rsid w:val="004856A4"/>
    <w:rsid w:val="004936AF"/>
    <w:rsid w:val="00493C33"/>
    <w:rsid w:val="004A1C9E"/>
    <w:rsid w:val="004B2103"/>
    <w:rsid w:val="004B56F3"/>
    <w:rsid w:val="004C0170"/>
    <w:rsid w:val="004C4230"/>
    <w:rsid w:val="004C7068"/>
    <w:rsid w:val="004D00B2"/>
    <w:rsid w:val="004D3A2E"/>
    <w:rsid w:val="004E0E18"/>
    <w:rsid w:val="004F109D"/>
    <w:rsid w:val="004F25BC"/>
    <w:rsid w:val="00503927"/>
    <w:rsid w:val="00511912"/>
    <w:rsid w:val="0051345F"/>
    <w:rsid w:val="00524173"/>
    <w:rsid w:val="00531562"/>
    <w:rsid w:val="0053162B"/>
    <w:rsid w:val="005377EB"/>
    <w:rsid w:val="00537BF1"/>
    <w:rsid w:val="0054377B"/>
    <w:rsid w:val="00544CD2"/>
    <w:rsid w:val="005454C8"/>
    <w:rsid w:val="00551AF1"/>
    <w:rsid w:val="0055231D"/>
    <w:rsid w:val="00554CA2"/>
    <w:rsid w:val="00555A45"/>
    <w:rsid w:val="005564A7"/>
    <w:rsid w:val="00562510"/>
    <w:rsid w:val="00577E9F"/>
    <w:rsid w:val="00587849"/>
    <w:rsid w:val="005B3DF0"/>
    <w:rsid w:val="005C0CF4"/>
    <w:rsid w:val="005C6329"/>
    <w:rsid w:val="005C6C4D"/>
    <w:rsid w:val="005D35D8"/>
    <w:rsid w:val="005E35D5"/>
    <w:rsid w:val="005E6FD0"/>
    <w:rsid w:val="005F2070"/>
    <w:rsid w:val="00621EE1"/>
    <w:rsid w:val="00643849"/>
    <w:rsid w:val="00644608"/>
    <w:rsid w:val="00644DE5"/>
    <w:rsid w:val="00664C20"/>
    <w:rsid w:val="00686724"/>
    <w:rsid w:val="00690509"/>
    <w:rsid w:val="00694612"/>
    <w:rsid w:val="006A3C2B"/>
    <w:rsid w:val="006B1FB5"/>
    <w:rsid w:val="006B3E5A"/>
    <w:rsid w:val="006C3A06"/>
    <w:rsid w:val="006D5E5E"/>
    <w:rsid w:val="006D6C4C"/>
    <w:rsid w:val="006E0B2B"/>
    <w:rsid w:val="006E3D76"/>
    <w:rsid w:val="006E7B4A"/>
    <w:rsid w:val="006F191A"/>
    <w:rsid w:val="006F5071"/>
    <w:rsid w:val="006F6DF8"/>
    <w:rsid w:val="0071396E"/>
    <w:rsid w:val="00720B67"/>
    <w:rsid w:val="00722170"/>
    <w:rsid w:val="00723ABF"/>
    <w:rsid w:val="00726593"/>
    <w:rsid w:val="00726953"/>
    <w:rsid w:val="0074020D"/>
    <w:rsid w:val="00742A1B"/>
    <w:rsid w:val="0075480B"/>
    <w:rsid w:val="00760AF3"/>
    <w:rsid w:val="0076153E"/>
    <w:rsid w:val="0076362C"/>
    <w:rsid w:val="00782495"/>
    <w:rsid w:val="007825F2"/>
    <w:rsid w:val="0078430F"/>
    <w:rsid w:val="00795343"/>
    <w:rsid w:val="00796542"/>
    <w:rsid w:val="007A6F2B"/>
    <w:rsid w:val="007B2F57"/>
    <w:rsid w:val="007B5F38"/>
    <w:rsid w:val="007C039E"/>
    <w:rsid w:val="007C2045"/>
    <w:rsid w:val="007C2E6C"/>
    <w:rsid w:val="007C7303"/>
    <w:rsid w:val="007D0AC1"/>
    <w:rsid w:val="007D5905"/>
    <w:rsid w:val="007E45A5"/>
    <w:rsid w:val="007F08FB"/>
    <w:rsid w:val="007F0CE9"/>
    <w:rsid w:val="007F1AA3"/>
    <w:rsid w:val="007F1FEE"/>
    <w:rsid w:val="00804915"/>
    <w:rsid w:val="00824FA2"/>
    <w:rsid w:val="00826C1A"/>
    <w:rsid w:val="00834BF3"/>
    <w:rsid w:val="00835893"/>
    <w:rsid w:val="00837974"/>
    <w:rsid w:val="00842286"/>
    <w:rsid w:val="008434D7"/>
    <w:rsid w:val="008453B8"/>
    <w:rsid w:val="00845697"/>
    <w:rsid w:val="008509A6"/>
    <w:rsid w:val="00853416"/>
    <w:rsid w:val="00854DD2"/>
    <w:rsid w:val="0086000A"/>
    <w:rsid w:val="0086155F"/>
    <w:rsid w:val="00864670"/>
    <w:rsid w:val="008646E7"/>
    <w:rsid w:val="00885F77"/>
    <w:rsid w:val="008873AB"/>
    <w:rsid w:val="00892BE2"/>
    <w:rsid w:val="008A2CC3"/>
    <w:rsid w:val="008A47C8"/>
    <w:rsid w:val="008A4A25"/>
    <w:rsid w:val="008B2E73"/>
    <w:rsid w:val="008B5C09"/>
    <w:rsid w:val="008C57A3"/>
    <w:rsid w:val="008D2431"/>
    <w:rsid w:val="008D5865"/>
    <w:rsid w:val="008E14A9"/>
    <w:rsid w:val="008E3C19"/>
    <w:rsid w:val="008E4580"/>
    <w:rsid w:val="008E59E1"/>
    <w:rsid w:val="009002EF"/>
    <w:rsid w:val="00905F25"/>
    <w:rsid w:val="009135EC"/>
    <w:rsid w:val="009141A6"/>
    <w:rsid w:val="00917103"/>
    <w:rsid w:val="009178B0"/>
    <w:rsid w:val="00940D01"/>
    <w:rsid w:val="00945F01"/>
    <w:rsid w:val="009474AE"/>
    <w:rsid w:val="00950B68"/>
    <w:rsid w:val="00950C6D"/>
    <w:rsid w:val="00965FA2"/>
    <w:rsid w:val="009926C4"/>
    <w:rsid w:val="009941A4"/>
    <w:rsid w:val="00995AF4"/>
    <w:rsid w:val="009B2D08"/>
    <w:rsid w:val="009B3EC3"/>
    <w:rsid w:val="009C05FB"/>
    <w:rsid w:val="009C4567"/>
    <w:rsid w:val="009C5B51"/>
    <w:rsid w:val="009C5E73"/>
    <w:rsid w:val="009C70A9"/>
    <w:rsid w:val="009D310B"/>
    <w:rsid w:val="009D4956"/>
    <w:rsid w:val="009D6553"/>
    <w:rsid w:val="009D6B67"/>
    <w:rsid w:val="009E17FF"/>
    <w:rsid w:val="009E4ED8"/>
    <w:rsid w:val="009F2467"/>
    <w:rsid w:val="00A00D90"/>
    <w:rsid w:val="00A06A44"/>
    <w:rsid w:val="00A103BD"/>
    <w:rsid w:val="00A11B37"/>
    <w:rsid w:val="00A16237"/>
    <w:rsid w:val="00A23638"/>
    <w:rsid w:val="00A506D3"/>
    <w:rsid w:val="00A5281E"/>
    <w:rsid w:val="00A56C33"/>
    <w:rsid w:val="00A756E8"/>
    <w:rsid w:val="00A75FAB"/>
    <w:rsid w:val="00A77307"/>
    <w:rsid w:val="00A84DA2"/>
    <w:rsid w:val="00A85D9D"/>
    <w:rsid w:val="00A86FEE"/>
    <w:rsid w:val="00A9018A"/>
    <w:rsid w:val="00A91347"/>
    <w:rsid w:val="00A96CB2"/>
    <w:rsid w:val="00AA0C6F"/>
    <w:rsid w:val="00AA288D"/>
    <w:rsid w:val="00AA3592"/>
    <w:rsid w:val="00AB7E76"/>
    <w:rsid w:val="00AC3791"/>
    <w:rsid w:val="00AC5B02"/>
    <w:rsid w:val="00AE16CF"/>
    <w:rsid w:val="00AF0D08"/>
    <w:rsid w:val="00B02F83"/>
    <w:rsid w:val="00B03252"/>
    <w:rsid w:val="00B1112E"/>
    <w:rsid w:val="00B15674"/>
    <w:rsid w:val="00B37780"/>
    <w:rsid w:val="00B422A4"/>
    <w:rsid w:val="00B43C93"/>
    <w:rsid w:val="00B44208"/>
    <w:rsid w:val="00B45114"/>
    <w:rsid w:val="00B54057"/>
    <w:rsid w:val="00B54D65"/>
    <w:rsid w:val="00B647D5"/>
    <w:rsid w:val="00B705D2"/>
    <w:rsid w:val="00B7380C"/>
    <w:rsid w:val="00B74A11"/>
    <w:rsid w:val="00B77A8F"/>
    <w:rsid w:val="00B852A8"/>
    <w:rsid w:val="00B925C4"/>
    <w:rsid w:val="00B93A94"/>
    <w:rsid w:val="00B96DCF"/>
    <w:rsid w:val="00BA097E"/>
    <w:rsid w:val="00BA2CC4"/>
    <w:rsid w:val="00BA3C7D"/>
    <w:rsid w:val="00BA571E"/>
    <w:rsid w:val="00BB736A"/>
    <w:rsid w:val="00BC2333"/>
    <w:rsid w:val="00BC68A2"/>
    <w:rsid w:val="00BC737E"/>
    <w:rsid w:val="00BE2172"/>
    <w:rsid w:val="00BF1231"/>
    <w:rsid w:val="00BF2901"/>
    <w:rsid w:val="00BF2A70"/>
    <w:rsid w:val="00BF6CB9"/>
    <w:rsid w:val="00C110C7"/>
    <w:rsid w:val="00C218CC"/>
    <w:rsid w:val="00C232D8"/>
    <w:rsid w:val="00C26B5D"/>
    <w:rsid w:val="00C44A12"/>
    <w:rsid w:val="00C45ABB"/>
    <w:rsid w:val="00C51587"/>
    <w:rsid w:val="00C54C09"/>
    <w:rsid w:val="00C90CB0"/>
    <w:rsid w:val="00C96733"/>
    <w:rsid w:val="00CA023C"/>
    <w:rsid w:val="00CA6C8D"/>
    <w:rsid w:val="00CB4DCA"/>
    <w:rsid w:val="00CB616C"/>
    <w:rsid w:val="00CC03B5"/>
    <w:rsid w:val="00CD6221"/>
    <w:rsid w:val="00CE07E3"/>
    <w:rsid w:val="00CE286B"/>
    <w:rsid w:val="00CE2B0C"/>
    <w:rsid w:val="00CE5DF8"/>
    <w:rsid w:val="00CE7B20"/>
    <w:rsid w:val="00CF001A"/>
    <w:rsid w:val="00CF3603"/>
    <w:rsid w:val="00CF5933"/>
    <w:rsid w:val="00CF6A83"/>
    <w:rsid w:val="00D00C3D"/>
    <w:rsid w:val="00D0134B"/>
    <w:rsid w:val="00D030FF"/>
    <w:rsid w:val="00D05BC9"/>
    <w:rsid w:val="00D06A24"/>
    <w:rsid w:val="00D11957"/>
    <w:rsid w:val="00D12171"/>
    <w:rsid w:val="00D220EF"/>
    <w:rsid w:val="00D40BEB"/>
    <w:rsid w:val="00D52864"/>
    <w:rsid w:val="00D54CC8"/>
    <w:rsid w:val="00D54DB4"/>
    <w:rsid w:val="00D55E12"/>
    <w:rsid w:val="00D565FD"/>
    <w:rsid w:val="00D60335"/>
    <w:rsid w:val="00D6196D"/>
    <w:rsid w:val="00D70E71"/>
    <w:rsid w:val="00D84BC9"/>
    <w:rsid w:val="00D86369"/>
    <w:rsid w:val="00D9032B"/>
    <w:rsid w:val="00D91F01"/>
    <w:rsid w:val="00DB49AC"/>
    <w:rsid w:val="00DC67C8"/>
    <w:rsid w:val="00DC6948"/>
    <w:rsid w:val="00DD1D66"/>
    <w:rsid w:val="00DD3969"/>
    <w:rsid w:val="00DD68C9"/>
    <w:rsid w:val="00DE2DA9"/>
    <w:rsid w:val="00DE44F6"/>
    <w:rsid w:val="00DE6BA4"/>
    <w:rsid w:val="00DE7105"/>
    <w:rsid w:val="00DE7966"/>
    <w:rsid w:val="00DF3B18"/>
    <w:rsid w:val="00DF6829"/>
    <w:rsid w:val="00E03DAF"/>
    <w:rsid w:val="00E07775"/>
    <w:rsid w:val="00E12040"/>
    <w:rsid w:val="00E121A9"/>
    <w:rsid w:val="00E13C74"/>
    <w:rsid w:val="00E270E9"/>
    <w:rsid w:val="00E431DA"/>
    <w:rsid w:val="00E50006"/>
    <w:rsid w:val="00E51EAE"/>
    <w:rsid w:val="00E52063"/>
    <w:rsid w:val="00E6015E"/>
    <w:rsid w:val="00E6360E"/>
    <w:rsid w:val="00E73292"/>
    <w:rsid w:val="00E73FD9"/>
    <w:rsid w:val="00E74F49"/>
    <w:rsid w:val="00E81D8A"/>
    <w:rsid w:val="00E90146"/>
    <w:rsid w:val="00E9184A"/>
    <w:rsid w:val="00EA3906"/>
    <w:rsid w:val="00EA4CB7"/>
    <w:rsid w:val="00EA7B44"/>
    <w:rsid w:val="00EB4D33"/>
    <w:rsid w:val="00EC4313"/>
    <w:rsid w:val="00EC69FE"/>
    <w:rsid w:val="00ED4FCC"/>
    <w:rsid w:val="00ED606D"/>
    <w:rsid w:val="00EE02C7"/>
    <w:rsid w:val="00EE60A7"/>
    <w:rsid w:val="00EE6D26"/>
    <w:rsid w:val="00EF10A7"/>
    <w:rsid w:val="00EF1E7B"/>
    <w:rsid w:val="00F015DA"/>
    <w:rsid w:val="00F03A8C"/>
    <w:rsid w:val="00F04A57"/>
    <w:rsid w:val="00F050C0"/>
    <w:rsid w:val="00F23A39"/>
    <w:rsid w:val="00F27778"/>
    <w:rsid w:val="00F45A03"/>
    <w:rsid w:val="00F600ED"/>
    <w:rsid w:val="00F71DD2"/>
    <w:rsid w:val="00F8247A"/>
    <w:rsid w:val="00F90021"/>
    <w:rsid w:val="00F91F13"/>
    <w:rsid w:val="00F946D8"/>
    <w:rsid w:val="00F9747E"/>
    <w:rsid w:val="00F97DBD"/>
    <w:rsid w:val="00FA021A"/>
    <w:rsid w:val="00FA414B"/>
    <w:rsid w:val="00FA429E"/>
    <w:rsid w:val="00FA42EA"/>
    <w:rsid w:val="00FB2475"/>
    <w:rsid w:val="00FB3679"/>
    <w:rsid w:val="00FB5F20"/>
    <w:rsid w:val="00FB6B46"/>
    <w:rsid w:val="00FC2EE9"/>
    <w:rsid w:val="00FC5040"/>
    <w:rsid w:val="00FC6A3D"/>
    <w:rsid w:val="00FC7044"/>
    <w:rsid w:val="00FC7C21"/>
    <w:rsid w:val="00FE1D89"/>
    <w:rsid w:val="00FE3B31"/>
    <w:rsid w:val="00FE4728"/>
    <w:rsid w:val="00FE6FFC"/>
    <w:rsid w:val="00FF4190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212914-67C3-4154-A0EB-6521EEC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36A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824FA2"/>
    <w:pPr>
      <w:keepNext/>
      <w:numPr>
        <w:numId w:val="1"/>
      </w:numPr>
      <w:spacing w:before="120" w:after="240"/>
      <w:outlineLvl w:val="0"/>
    </w:pPr>
    <w:rPr>
      <w:rFonts w:ascii="ZapfHumnst BT" w:eastAsia="Times New Roman" w:hAnsi="ZapfHumnst BT"/>
      <w:b/>
      <w:caps/>
      <w:szCs w:val="20"/>
      <w:lang w:val="en-US"/>
    </w:rPr>
  </w:style>
  <w:style w:type="paragraph" w:styleId="Heading2">
    <w:name w:val="heading 2"/>
    <w:basedOn w:val="Normal"/>
    <w:next w:val="Normal"/>
    <w:qFormat/>
    <w:rsid w:val="00824FA2"/>
    <w:pPr>
      <w:keepNext/>
      <w:numPr>
        <w:ilvl w:val="1"/>
        <w:numId w:val="1"/>
      </w:numPr>
      <w:spacing w:before="120" w:after="240"/>
      <w:outlineLvl w:val="1"/>
    </w:pPr>
    <w:rPr>
      <w:rFonts w:ascii="ZapfHumnst BT" w:eastAsia="Times New Roman" w:hAnsi="ZapfHumnst BT"/>
      <w:b/>
      <w:sz w:val="22"/>
      <w:szCs w:val="20"/>
      <w:lang w:val="en-US"/>
    </w:rPr>
  </w:style>
  <w:style w:type="paragraph" w:styleId="Heading3">
    <w:name w:val="heading 3"/>
    <w:basedOn w:val="Normal"/>
    <w:next w:val="Normal"/>
    <w:qFormat/>
    <w:rsid w:val="00824FA2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705D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705D2"/>
    <w:pPr>
      <w:tabs>
        <w:tab w:val="center" w:pos="4153"/>
        <w:tab w:val="right" w:pos="8306"/>
      </w:tabs>
    </w:pPr>
  </w:style>
  <w:style w:type="character" w:styleId="Hyperlink">
    <w:name w:val="Hyperlink"/>
    <w:rsid w:val="00CF360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4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495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D4956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142495"/>
    <w:pPr>
      <w:spacing w:after="200"/>
    </w:pPr>
    <w:rPr>
      <w:b/>
      <w:bCs/>
      <w:color w:val="4F81BD"/>
      <w:sz w:val="18"/>
      <w:szCs w:val="18"/>
    </w:rPr>
  </w:style>
  <w:style w:type="character" w:styleId="PlaceholderText">
    <w:name w:val="Placeholder Text"/>
    <w:uiPriority w:val="99"/>
    <w:semiHidden/>
    <w:rsid w:val="00196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nyc\AppData\Local\Microsoft\Windows\Temporary%20Internet%20Files\Content.Outlook\E5PYHRK1\View%20TWR%20by%20Fund%20v1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4AF90-C142-492E-B3DA-4A87E0C6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View TWR by Fund v1.3</Template>
  <TotalTime>9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Data Maintenance</vt:lpstr>
    </vt:vector>
  </TitlesOfParts>
  <Company>Nanyang Polytechnic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Data Maintenance</dc:title>
  <dc:creator>yarnyc</dc:creator>
  <cp:lastModifiedBy>lisa</cp:lastModifiedBy>
  <cp:revision>6</cp:revision>
  <cp:lastPrinted>2015-12-08T07:07:00Z</cp:lastPrinted>
  <dcterms:created xsi:type="dcterms:W3CDTF">2018-10-09T14:49:00Z</dcterms:created>
  <dcterms:modified xsi:type="dcterms:W3CDTF">2018-10-09T14:57:00Z</dcterms:modified>
</cp:coreProperties>
</file>